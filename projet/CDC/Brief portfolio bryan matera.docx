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AB1" w:rsidRPr="00856AB1" w:rsidRDefault="00830988" w:rsidP="00856AB1">
      <w:pPr>
        <w:pStyle w:val="Titre"/>
        <w:pBdr>
          <w:left w:val="double" w:sz="18" w:space="3" w:color="1F4E79" w:themeColor="accent1" w:themeShade="80"/>
        </w:pBdr>
        <w:rPr>
          <w:sz w:val="28"/>
          <w:szCs w:val="28"/>
        </w:rPr>
      </w:pPr>
      <w:r w:rsidRPr="00856AB1">
        <w:rPr>
          <w:sz w:val="28"/>
          <w:szCs w:val="28"/>
        </w:rPr>
        <w:t>Brief portfolio bryan matera</w:t>
      </w:r>
      <w:r w:rsidR="005035F8" w:rsidRPr="00856AB1">
        <w:rPr>
          <w:sz w:val="28"/>
          <w:szCs w:val="28"/>
        </w:rPr>
        <w:br/>
        <w:t>Appli</w:t>
      </w:r>
      <w:r w:rsidR="00086501" w:rsidRPr="00856AB1">
        <w:rPr>
          <w:sz w:val="28"/>
          <w:szCs w:val="28"/>
        </w:rPr>
        <w:t>cation</w:t>
      </w:r>
      <w:r w:rsidR="005035F8" w:rsidRPr="00856AB1">
        <w:rPr>
          <w:sz w:val="28"/>
          <w:szCs w:val="28"/>
        </w:rPr>
        <w:t xml:space="preserve"> de presentation personnel</w:t>
      </w:r>
    </w:p>
    <w:p w:rsidR="00856AB1" w:rsidRDefault="003456A2" w:rsidP="00856AB1">
      <w:pPr>
        <w:pStyle w:val="Sous-titre"/>
        <w:pBdr>
          <w:left w:val="double" w:sz="18" w:space="3" w:color="1F4E79" w:themeColor="accent1" w:themeShade="80"/>
        </w:pBdr>
      </w:pPr>
      <w:sdt>
        <w:sdtPr>
          <w:id w:val="216403978"/>
          <w:placeholder>
            <w:docPart w:val="D4B2187C0AA84C659066C1CC0FC5B412"/>
          </w:placeholder>
          <w:date w:fullDate="2017-02-15T00:00:00Z">
            <w:dateFormat w:val="dd/MM/yyyy"/>
            <w:lid w:val="fr-FR"/>
            <w:storeMappedDataAs w:val="dateTime"/>
            <w:calendar w:val="gregorian"/>
          </w:date>
        </w:sdtPr>
        <w:sdtEndPr/>
        <w:sdtContent>
          <w:r w:rsidR="00830988">
            <w:t>15/02/2017</w:t>
          </w:r>
        </w:sdtContent>
      </w:sdt>
    </w:p>
    <w:p w:rsidR="002E6DA3" w:rsidRPr="00856AB1" w:rsidRDefault="00ED261E">
      <w:pPr>
        <w:pStyle w:val="Titre2"/>
        <w:rPr>
          <w:sz w:val="22"/>
          <w:szCs w:val="22"/>
        </w:rPr>
      </w:pPr>
      <w:r w:rsidRPr="00856AB1">
        <w:rPr>
          <w:sz w:val="22"/>
          <w:szCs w:val="22"/>
        </w:rPr>
        <w:t>Historique et description du projet</w:t>
      </w:r>
    </w:p>
    <w:p w:rsidR="00FF5C5F" w:rsidRDefault="003456A2">
      <w:sdt>
        <w:sdtPr>
          <w:id w:val="-2113425653"/>
          <w:placeholder>
            <w:docPart w:val="8E19F4166C634F988900BEC8A820DEB1"/>
          </w:placeholder>
        </w:sdtPr>
        <w:sdtEndPr/>
        <w:sdtContent>
          <w:r w:rsidR="005035F8">
            <w:t>Le projet consiste à crées une application mobile supporter par les plateformes IOS et ANDROID qui contiendra la présentation de mes compétences technique,</w:t>
          </w:r>
          <w:r w:rsidR="00B01375">
            <w:t xml:space="preserve"> l’évolution au cours de la formations,</w:t>
          </w:r>
          <w:r w:rsidR="005035F8">
            <w:t xml:space="preserve"> mes projets au cours de l’année</w:t>
          </w:r>
          <w:r w:rsidR="00C734AF">
            <w:t xml:space="preserve"> et un formulaire de contact. Dans ce projet j’utiliserai les langages HTML, CSS, PHP, </w:t>
          </w:r>
          <w:proofErr w:type="spellStart"/>
          <w:r w:rsidR="00C734AF">
            <w:t>javascript</w:t>
          </w:r>
          <w:proofErr w:type="spellEnd"/>
          <w:r w:rsidR="00211AAC">
            <w:t xml:space="preserve">, </w:t>
          </w:r>
          <w:proofErr w:type="spellStart"/>
          <w:r w:rsidR="00211AAC">
            <w:t>mysql</w:t>
          </w:r>
          <w:proofErr w:type="spellEnd"/>
          <w:r w:rsidR="00211AAC">
            <w:t xml:space="preserve"> </w:t>
          </w:r>
          <w:r w:rsidR="00C734AF">
            <w:t>ainsi que le Framework</w:t>
          </w:r>
        </w:sdtContent>
      </w:sdt>
      <w:r w:rsidR="007F1FA1">
        <w:t xml:space="preserve"> </w:t>
      </w:r>
      <w:proofErr w:type="spellStart"/>
      <w:r w:rsidR="007F1FA1">
        <w:t>jquery</w:t>
      </w:r>
      <w:proofErr w:type="spellEnd"/>
      <w:r w:rsidR="007F1FA1">
        <w:t xml:space="preserve"> </w:t>
      </w:r>
    </w:p>
    <w:p w:rsidR="00FF5C5F" w:rsidRDefault="00FF5C5F" w:rsidP="00FF5C5F">
      <w:pPr>
        <w:pStyle w:val="Titre2"/>
        <w:numPr>
          <w:ilvl w:val="0"/>
          <w:numId w:val="0"/>
        </w:numPr>
        <w:ind w:left="360" w:hanging="360"/>
      </w:pPr>
      <w:r>
        <w:t>2 Mes compétences</w:t>
      </w:r>
    </w:p>
    <w:p w:rsidR="00FF5C5F" w:rsidRDefault="00FF5C5F" w:rsidP="00FF5C5F">
      <w:r>
        <w:t xml:space="preserve">Je suis actuellement en formations de développeur web, chez Access Code </w:t>
      </w:r>
      <w:proofErr w:type="spellStart"/>
      <w:r>
        <w:t>School</w:t>
      </w:r>
      <w:proofErr w:type="spellEnd"/>
      <w:r>
        <w:t>, mes compétences en langage informatique sont les suivantes :</w:t>
      </w:r>
    </w:p>
    <w:p w:rsidR="00FF5C5F" w:rsidRDefault="00FF5C5F" w:rsidP="00FF5C5F">
      <w:pPr>
        <w:pStyle w:val="Paragraphedeliste"/>
        <w:numPr>
          <w:ilvl w:val="0"/>
          <w:numId w:val="5"/>
        </w:numPr>
      </w:pPr>
      <w:r>
        <w:t>HTML</w:t>
      </w:r>
    </w:p>
    <w:p w:rsidR="00FF5C5F" w:rsidRDefault="00FF5C5F" w:rsidP="00FF5C5F">
      <w:pPr>
        <w:pStyle w:val="Paragraphedeliste"/>
        <w:numPr>
          <w:ilvl w:val="0"/>
          <w:numId w:val="5"/>
        </w:numPr>
      </w:pPr>
      <w:r>
        <w:t>CSS</w:t>
      </w:r>
    </w:p>
    <w:p w:rsidR="00FF5C5F" w:rsidRDefault="00FF5C5F" w:rsidP="00FF5C5F">
      <w:pPr>
        <w:pStyle w:val="Paragraphedeliste"/>
        <w:numPr>
          <w:ilvl w:val="0"/>
          <w:numId w:val="5"/>
        </w:numPr>
      </w:pPr>
      <w:proofErr w:type="spellStart"/>
      <w:r>
        <w:t>Javascript</w:t>
      </w:r>
      <w:proofErr w:type="spellEnd"/>
    </w:p>
    <w:p w:rsidR="00FF5C5F" w:rsidRDefault="00FF5C5F" w:rsidP="00FF5C5F">
      <w:pPr>
        <w:pStyle w:val="Paragraphedeliste"/>
        <w:numPr>
          <w:ilvl w:val="0"/>
          <w:numId w:val="5"/>
        </w:numPr>
      </w:pPr>
      <w:r>
        <w:t>PHP</w:t>
      </w:r>
    </w:p>
    <w:p w:rsidR="00FF5C5F" w:rsidRDefault="00FF5C5F" w:rsidP="00FF5C5F">
      <w:r>
        <w:t xml:space="preserve">Les </w:t>
      </w:r>
      <w:proofErr w:type="spellStart"/>
      <w:r>
        <w:t>Framwork</w:t>
      </w:r>
      <w:proofErr w:type="spellEnd"/>
      <w:r>
        <w:t xml:space="preserve"> que j’utilise sont : </w:t>
      </w:r>
    </w:p>
    <w:p w:rsidR="00FF5C5F" w:rsidRDefault="00FF5C5F" w:rsidP="00FF5C5F">
      <w:pPr>
        <w:pStyle w:val="Paragraphedeliste"/>
        <w:numPr>
          <w:ilvl w:val="0"/>
          <w:numId w:val="5"/>
        </w:numPr>
      </w:pPr>
      <w:proofErr w:type="spellStart"/>
      <w:r>
        <w:t>Bootstrap</w:t>
      </w:r>
      <w:proofErr w:type="spellEnd"/>
    </w:p>
    <w:p w:rsidR="00FF5C5F" w:rsidRDefault="00FF5C5F" w:rsidP="00FF5C5F">
      <w:pPr>
        <w:pStyle w:val="Paragraphedeliste"/>
        <w:numPr>
          <w:ilvl w:val="0"/>
          <w:numId w:val="5"/>
        </w:numPr>
      </w:pPr>
      <w:proofErr w:type="spellStart"/>
      <w:r>
        <w:t>Jquery</w:t>
      </w:r>
      <w:proofErr w:type="spellEnd"/>
    </w:p>
    <w:p w:rsidR="00FF5C5F" w:rsidRPr="00FF5C5F" w:rsidRDefault="00FF5C5F" w:rsidP="00FF5C5F">
      <w:pPr>
        <w:pStyle w:val="Paragraphedeliste"/>
        <w:numPr>
          <w:ilvl w:val="0"/>
          <w:numId w:val="5"/>
        </w:numPr>
      </w:pPr>
      <w:proofErr w:type="spellStart"/>
      <w:r>
        <w:t>Wordpress</w:t>
      </w:r>
      <w:proofErr w:type="spellEnd"/>
    </w:p>
    <w:p w:rsidR="002E6DA3" w:rsidRPr="00FF5C5F" w:rsidRDefault="00ED261E" w:rsidP="00FF5C5F">
      <w:pPr>
        <w:pStyle w:val="Titre2"/>
        <w:numPr>
          <w:ilvl w:val="0"/>
          <w:numId w:val="6"/>
        </w:numPr>
        <w:rPr>
          <w:sz w:val="22"/>
          <w:szCs w:val="22"/>
        </w:rPr>
      </w:pPr>
      <w:r w:rsidRPr="00FF5C5F">
        <w:rPr>
          <w:sz w:val="22"/>
          <w:szCs w:val="22"/>
        </w:rPr>
        <w:t>Objectif du projet</w:t>
      </w:r>
    </w:p>
    <w:p w:rsidR="00B01375" w:rsidRDefault="00B01375">
      <w:r>
        <w:t>L’objectif du projet est de développer une application mobile capable de présenter mon évolution au cours de la formation en présentant les projets réalisé par fiche projet, classé par datte avec illustration du projet ainsi qu’un descriptif de 3 lignes par projet.</w:t>
      </w:r>
    </w:p>
    <w:p w:rsidR="002E6DA3" w:rsidRPr="00856AB1" w:rsidRDefault="00ED261E">
      <w:pPr>
        <w:pStyle w:val="Titre2"/>
        <w:rPr>
          <w:sz w:val="22"/>
          <w:szCs w:val="22"/>
        </w:rPr>
      </w:pPr>
      <w:r w:rsidRPr="00856AB1">
        <w:rPr>
          <w:sz w:val="22"/>
          <w:szCs w:val="22"/>
        </w:rPr>
        <w:t>Exigences principales</w:t>
      </w:r>
    </w:p>
    <w:p w:rsidR="002E6DA3" w:rsidRDefault="009B2F00">
      <w:pPr>
        <w:pStyle w:val="Sansinterligne"/>
      </w:pPr>
      <w:r>
        <w:t xml:space="preserve">Le développement du projet sera basé sur les technologies suivantes,  </w:t>
      </w:r>
      <w:proofErr w:type="spellStart"/>
      <w:r>
        <w:t>Ionic</w:t>
      </w:r>
      <w:proofErr w:type="spellEnd"/>
      <w:r>
        <w:t xml:space="preserve"> Framework </w:t>
      </w:r>
      <w:r w:rsidR="00B82C62">
        <w:t>qui est utiliser pour développer des applications mobiles hybrides</w:t>
      </w:r>
      <w:r w:rsidR="00B63297">
        <w:t xml:space="preserve"> et qui englobe</w:t>
      </w:r>
      <w:r w:rsidR="00B82C62">
        <w:t xml:space="preserve">, </w:t>
      </w:r>
      <w:proofErr w:type="spellStart"/>
      <w:r w:rsidR="00B82C62">
        <w:t>Angular</w:t>
      </w:r>
      <w:proofErr w:type="spellEnd"/>
      <w:r w:rsidR="00B82C62">
        <w:t xml:space="preserve"> 2 qui est un </w:t>
      </w:r>
      <w:proofErr w:type="spellStart"/>
      <w:r w:rsidR="00B82C62">
        <w:t>framework</w:t>
      </w:r>
      <w:proofErr w:type="spellEnd"/>
      <w:r w:rsidR="00B82C62">
        <w:t xml:space="preserve"> </w:t>
      </w:r>
      <w:proofErr w:type="spellStart"/>
      <w:r w:rsidR="00B82C62">
        <w:t>Javascript</w:t>
      </w:r>
      <w:proofErr w:type="spellEnd"/>
      <w:r w:rsidR="00B82C62">
        <w:t xml:space="preserve"> </w:t>
      </w:r>
      <w:r>
        <w:t xml:space="preserve">et Apache </w:t>
      </w:r>
      <w:proofErr w:type="spellStart"/>
      <w:r>
        <w:t>Cordova</w:t>
      </w:r>
      <w:proofErr w:type="spellEnd"/>
      <w:r w:rsidR="00B82C62">
        <w:t xml:space="preserve"> qui permet de créer des applications pour différentes plateformes comme </w:t>
      </w:r>
      <w:proofErr w:type="spellStart"/>
      <w:r w:rsidR="00B82C62">
        <w:t>android</w:t>
      </w:r>
      <w:proofErr w:type="spellEnd"/>
      <w:r w:rsidR="00B82C62">
        <w:t xml:space="preserve">, </w:t>
      </w:r>
      <w:proofErr w:type="spellStart"/>
      <w:r w:rsidR="00B82C62">
        <w:t>firefox</w:t>
      </w:r>
      <w:proofErr w:type="spellEnd"/>
      <w:r w:rsidR="00B82C62">
        <w:t xml:space="preserve"> os, IOS, Ubuntu, Windows 8</w:t>
      </w:r>
      <w:r w:rsidR="00B63297">
        <w:t>.</w:t>
      </w:r>
    </w:p>
    <w:p w:rsidR="00977BAE" w:rsidRDefault="00977BAE">
      <w:pPr>
        <w:pStyle w:val="Sansinterligne"/>
      </w:pPr>
    </w:p>
    <w:p w:rsidR="009B2F00" w:rsidRDefault="00136A13">
      <w:pPr>
        <w:pStyle w:val="Sansinterligne"/>
      </w:pPr>
      <w:r>
        <w:t xml:space="preserve">En ligne de commande j’utiliserai </w:t>
      </w:r>
      <w:proofErr w:type="spellStart"/>
      <w:r>
        <w:t>node</w:t>
      </w:r>
      <w:proofErr w:type="spellEnd"/>
      <w:r>
        <w:t xml:space="preserve"> </w:t>
      </w:r>
      <w:proofErr w:type="spellStart"/>
      <w:r>
        <w:t>js</w:t>
      </w:r>
      <w:proofErr w:type="spellEnd"/>
      <w:r w:rsidR="00B63297">
        <w:t xml:space="preserve"> qui est une technologie utilisant </w:t>
      </w:r>
      <w:proofErr w:type="spellStart"/>
      <w:r w:rsidR="00B63297">
        <w:t>Javascript</w:t>
      </w:r>
      <w:proofErr w:type="spellEnd"/>
    </w:p>
    <w:p w:rsidR="00977BAE" w:rsidRDefault="00977BAE">
      <w:pPr>
        <w:pStyle w:val="Sansinterligne"/>
      </w:pPr>
    </w:p>
    <w:p w:rsidR="00136A13" w:rsidRDefault="00136A13">
      <w:pPr>
        <w:pStyle w:val="Sansinterligne"/>
      </w:pPr>
      <w:r>
        <w:t>L’application pourra être utilisée sur les plateformes IOS et Android.</w:t>
      </w:r>
    </w:p>
    <w:p w:rsidR="002E6DA3" w:rsidRDefault="00136A13">
      <w:r>
        <w:t>Cette application permettra les possibilités suivantes</w:t>
      </w:r>
      <w:r w:rsidR="00ED261E">
        <w:t> :</w:t>
      </w:r>
    </w:p>
    <w:p w:rsidR="00977BAE" w:rsidRDefault="00ED261E">
      <w:pPr>
        <w:pStyle w:val="Listepuces"/>
      </w:pPr>
      <w:r>
        <w:t xml:space="preserve">Possibilité pour les utilisateurs d’accéder </w:t>
      </w:r>
      <w:r w:rsidR="00977BAE">
        <w:t>à mes projets d’un simple clic sur l’image.</w:t>
      </w:r>
    </w:p>
    <w:p w:rsidR="00F27DB5" w:rsidRDefault="00136A13" w:rsidP="00FF1A5A">
      <w:pPr>
        <w:pStyle w:val="Listepuces"/>
      </w:pPr>
      <w:r>
        <w:t xml:space="preserve">Possibilité </w:t>
      </w:r>
      <w:r w:rsidR="00F27DB5">
        <w:t>pour l’utilisateur de revenir en arrière dans l’arborescence des fichiers.</w:t>
      </w:r>
    </w:p>
    <w:p w:rsidR="002E6DA3" w:rsidRDefault="00F27DB5" w:rsidP="00F27DB5">
      <w:pPr>
        <w:pStyle w:val="Listepuces"/>
      </w:pPr>
      <w:r>
        <w:t>Possibilité d’accéder à l’application sur toutes les plateformes mobile.</w:t>
      </w:r>
      <w:bookmarkStart w:id="0" w:name="_GoBack"/>
      <w:bookmarkEnd w:id="0"/>
    </w:p>
    <w:p w:rsidR="002E6DA3" w:rsidRPr="00856AB1" w:rsidRDefault="00ED261E">
      <w:pPr>
        <w:pStyle w:val="Titre2"/>
        <w:rPr>
          <w:sz w:val="22"/>
          <w:szCs w:val="22"/>
        </w:rPr>
      </w:pPr>
      <w:r w:rsidRPr="00856AB1">
        <w:rPr>
          <w:sz w:val="22"/>
          <w:szCs w:val="22"/>
        </w:rPr>
        <w:lastRenderedPageBreak/>
        <w:t>Livrables</w:t>
      </w:r>
    </w:p>
    <w:sdt>
      <w:sdtPr>
        <w:id w:val="1455060225"/>
        <w:placeholder>
          <w:docPart w:val="8E19F4166C634F988900BEC8A820DEB1"/>
        </w:placeholder>
      </w:sdtPr>
      <w:sdtEndPr/>
      <w:sdtContent>
        <w:p w:rsidR="002E6DA3" w:rsidRDefault="002C3B26">
          <w:r>
            <w:t xml:space="preserve">Le projet est conçu afin d’aider pour ma recherche de stage </w:t>
          </w:r>
          <w:r w:rsidR="00AB122A">
            <w:t>en voyant</w:t>
          </w:r>
          <w:r>
            <w:t xml:space="preserve"> notre niveau de capacité en t’en que développeur logiciel</w:t>
          </w:r>
          <w:r w:rsidR="00086501">
            <w:t>,</w:t>
          </w:r>
          <w:r>
            <w:t xml:space="preserve"> en ayant un aperçu des différentes tâches que j’ai effectué lors de ma formations et </w:t>
          </w:r>
          <w:r w:rsidR="00AB122A">
            <w:t xml:space="preserve">en </w:t>
          </w:r>
          <w:r>
            <w:t>offrant la possibilité d’accéder à tous ce contenu via une applications mobile offrant un visuel</w:t>
          </w:r>
          <w:r w:rsidR="00086501">
            <w:t xml:space="preserve"> simplifié à</w:t>
          </w:r>
          <w:r w:rsidR="00AB122A">
            <w:t xml:space="preserve"> toutes ces données.</w:t>
          </w:r>
        </w:p>
      </w:sdtContent>
    </w:sdt>
    <w:p w:rsidR="002E6DA3" w:rsidRPr="00856AB1" w:rsidRDefault="00ED261E">
      <w:pPr>
        <w:pStyle w:val="Titre2"/>
        <w:rPr>
          <w:sz w:val="22"/>
          <w:szCs w:val="22"/>
        </w:rPr>
      </w:pPr>
      <w:r w:rsidRPr="00856AB1">
        <w:rPr>
          <w:sz w:val="22"/>
          <w:szCs w:val="22"/>
        </w:rPr>
        <w:t>Parties affectées</w:t>
      </w:r>
    </w:p>
    <w:sdt>
      <w:sdtPr>
        <w:id w:val="-178505371"/>
        <w:placeholder>
          <w:docPart w:val="8E19F4166C634F988900BEC8A820DEB1"/>
        </w:placeholder>
      </w:sdtPr>
      <w:sdtEndPr>
        <w:rPr>
          <w:szCs w:val="18"/>
        </w:rPr>
      </w:sdtEndPr>
      <w:sdtContent>
        <w:p w:rsidR="002E6DA3" w:rsidRPr="00856AB1" w:rsidRDefault="00AB122A" w:rsidP="00856AB1">
          <w:pPr>
            <w:rPr>
              <w:szCs w:val="18"/>
            </w:rPr>
          </w:pPr>
          <w:r w:rsidRPr="00856AB1">
            <w:rPr>
              <w:szCs w:val="18"/>
            </w:rPr>
            <w:t>Les</w:t>
          </w:r>
          <w:r w:rsidR="00086501" w:rsidRPr="00856AB1">
            <w:rPr>
              <w:szCs w:val="18"/>
            </w:rPr>
            <w:t xml:space="preserve"> éventuels </w:t>
          </w:r>
          <w:r w:rsidRPr="00856AB1">
            <w:rPr>
              <w:szCs w:val="18"/>
            </w:rPr>
            <w:t>recruteur</w:t>
          </w:r>
          <w:r w:rsidR="00086501" w:rsidRPr="00856AB1">
            <w:rPr>
              <w:szCs w:val="18"/>
            </w:rPr>
            <w:t>s ainsi que les personnes</w:t>
          </w:r>
          <w:r w:rsidRPr="00856AB1">
            <w:rPr>
              <w:szCs w:val="18"/>
            </w:rPr>
            <w:t xml:space="preserve"> impacté</w:t>
          </w:r>
          <w:r w:rsidR="00086501" w:rsidRPr="00856AB1">
            <w:rPr>
              <w:szCs w:val="18"/>
            </w:rPr>
            <w:t>s</w:t>
          </w:r>
          <w:r w:rsidRPr="00856AB1">
            <w:rPr>
              <w:szCs w:val="18"/>
            </w:rPr>
            <w:t xml:space="preserve"> par la simplicité d’avoir accès à toutes les compétences cumulées au cours de la formation</w:t>
          </w:r>
          <w:r w:rsidR="008A08E3" w:rsidRPr="00856AB1">
            <w:rPr>
              <w:szCs w:val="18"/>
            </w:rPr>
            <w:t xml:space="preserve"> et tous les travaux</w:t>
          </w:r>
          <w:r w:rsidRPr="00856AB1">
            <w:rPr>
              <w:szCs w:val="18"/>
            </w:rPr>
            <w:t xml:space="preserve"> effectué via une application</w:t>
          </w:r>
          <w:r w:rsidR="008A08E3" w:rsidRPr="00856AB1">
            <w:rPr>
              <w:szCs w:val="18"/>
            </w:rPr>
            <w:t xml:space="preserve"> simple et formel</w:t>
          </w:r>
        </w:p>
      </w:sdtContent>
    </w:sdt>
    <w:p w:rsidR="002E6DA3" w:rsidRDefault="00ED261E">
      <w:pPr>
        <w:pStyle w:val="Titre2"/>
      </w:pPr>
      <w:r>
        <w:t>Chronologie/planification principale</w:t>
      </w:r>
    </w:p>
    <w:p w:rsidR="00FF5C5F" w:rsidRPr="00017A97" w:rsidRDefault="003456A2" w:rsidP="00FF5C5F">
      <w:sdt>
        <w:sdtPr>
          <w:id w:val="1150491939"/>
          <w:placeholder>
            <w:docPart w:val="8E19F4166C634F988900BEC8A820DEB1"/>
          </w:placeholder>
        </w:sdtPr>
        <w:sdtEndPr/>
        <w:sdtContent>
          <w:r w:rsidR="00211AAC">
            <w:t>Une fois lancé, l’application se chargera ainsi que toutes ces images qui seront de base en miniature</w:t>
          </w:r>
          <w:r w:rsidR="00F25AB4">
            <w:t>,</w:t>
          </w:r>
          <w:r w:rsidR="00B63297">
            <w:t xml:space="preserve"> sur chacune sera inscrit la date en haut </w:t>
          </w:r>
          <w:proofErr w:type="spellStart"/>
          <w:proofErr w:type="gramStart"/>
          <w:r w:rsidR="00B63297">
            <w:t>a</w:t>
          </w:r>
          <w:proofErr w:type="spellEnd"/>
          <w:proofErr w:type="gramEnd"/>
          <w:r w:rsidR="00B63297">
            <w:t xml:space="preserve"> gauche et le nom du projet en bas. L</w:t>
          </w:r>
          <w:r w:rsidR="00F25AB4">
            <w:t>orsque l’utilisateur cliquera sur l’</w:t>
          </w:r>
          <w:r w:rsidR="0052513D">
            <w:t>image, celle-ci</w:t>
          </w:r>
          <w:r w:rsidR="00F25AB4">
            <w:t xml:space="preserve"> s’</w:t>
          </w:r>
          <w:r w:rsidR="00856AB1">
            <w:t>agrandira et offrira un accès à</w:t>
          </w:r>
          <w:r w:rsidR="00F25AB4">
            <w:t xml:space="preserve"> </w:t>
          </w:r>
          <w:r w:rsidR="00856AB1">
            <w:t>toutes</w:t>
          </w:r>
          <w:r w:rsidR="00F25AB4">
            <w:t xml:space="preserve"> les données explicative</w:t>
          </w:r>
          <w:r w:rsidR="00856AB1">
            <w:t>s</w:t>
          </w:r>
          <w:r w:rsidR="00F25AB4">
            <w:t xml:space="preserve"> de l’image en question</w:t>
          </w:r>
        </w:sdtContent>
      </w:sdt>
      <w:r w:rsidR="00FF5C5F">
        <w:t>.</w:t>
      </w:r>
    </w:p>
    <w:sectPr w:rsidR="00FF5C5F" w:rsidRPr="00017A97">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6A2" w:rsidRDefault="003456A2">
      <w:pPr>
        <w:spacing w:after="0" w:line="240" w:lineRule="auto"/>
      </w:pPr>
      <w:r>
        <w:separator/>
      </w:r>
    </w:p>
  </w:endnote>
  <w:endnote w:type="continuationSeparator" w:id="0">
    <w:p w:rsidR="003456A2" w:rsidRDefault="0034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6A2" w:rsidRDefault="003456A2">
      <w:pPr>
        <w:spacing w:after="0" w:line="240" w:lineRule="auto"/>
      </w:pPr>
      <w:r>
        <w:separator/>
      </w:r>
    </w:p>
  </w:footnote>
  <w:footnote w:type="continuationSeparator" w:id="0">
    <w:p w:rsidR="003456A2" w:rsidRDefault="0034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DA3" w:rsidRDefault="00ED261E">
    <w:pPr>
      <w:pStyle w:val="En-tte"/>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DA3" w:rsidRDefault="00ED261E">
                          <w:pPr>
                            <w:pStyle w:val="Pieddepage"/>
                          </w:pPr>
                          <w:r>
                            <w:fldChar w:fldCharType="begin"/>
                          </w:r>
                          <w:r>
                            <w:instrText>PAGE   \* MERGEFORMAT</w:instrText>
                          </w:r>
                          <w:r>
                            <w:fldChar w:fldCharType="separate"/>
                          </w:r>
                          <w:r w:rsidR="00FF5C5F">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rsidR="002E6DA3" w:rsidRDefault="00ED261E">
                    <w:pPr>
                      <w:pStyle w:val="Pieddepage"/>
                    </w:pPr>
                    <w:r>
                      <w:fldChar w:fldCharType="begin"/>
                    </w:r>
                    <w:r>
                      <w:instrText>PAGE   \* MERGEFORMAT</w:instrText>
                    </w:r>
                    <w:r>
                      <w:fldChar w:fldCharType="separate"/>
                    </w:r>
                    <w:r w:rsidR="00FF5C5F">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F7599"/>
    <w:multiLevelType w:val="hybridMultilevel"/>
    <w:tmpl w:val="F606ECF8"/>
    <w:lvl w:ilvl="0" w:tplc="EBE4256C">
      <w:start w:val="7"/>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 w:numId="6">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988"/>
    <w:rsid w:val="00017A97"/>
    <w:rsid w:val="00071E6B"/>
    <w:rsid w:val="00086501"/>
    <w:rsid w:val="00136A13"/>
    <w:rsid w:val="00211AAC"/>
    <w:rsid w:val="00225582"/>
    <w:rsid w:val="002C3B26"/>
    <w:rsid w:val="002E6DA3"/>
    <w:rsid w:val="002F2E83"/>
    <w:rsid w:val="003456A2"/>
    <w:rsid w:val="004E5FA3"/>
    <w:rsid w:val="005035F8"/>
    <w:rsid w:val="0052513D"/>
    <w:rsid w:val="0071698E"/>
    <w:rsid w:val="007F1FA1"/>
    <w:rsid w:val="00830988"/>
    <w:rsid w:val="00856AB1"/>
    <w:rsid w:val="008A08E3"/>
    <w:rsid w:val="00966F24"/>
    <w:rsid w:val="00977BAE"/>
    <w:rsid w:val="009B2F00"/>
    <w:rsid w:val="00AB122A"/>
    <w:rsid w:val="00B01375"/>
    <w:rsid w:val="00B17C01"/>
    <w:rsid w:val="00B63297"/>
    <w:rsid w:val="00B82C62"/>
    <w:rsid w:val="00C722FA"/>
    <w:rsid w:val="00C734AF"/>
    <w:rsid w:val="00CF209A"/>
    <w:rsid w:val="00E047EE"/>
    <w:rsid w:val="00E24616"/>
    <w:rsid w:val="00ED261E"/>
    <w:rsid w:val="00F25AB4"/>
    <w:rsid w:val="00F27DB5"/>
    <w:rsid w:val="00FF1A5A"/>
    <w:rsid w:val="00FF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8F4F38-16A2-4C76-ABA8-71B1FE5D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paragraph" w:styleId="Paragraphedeliste">
    <w:name w:val="List Paragraph"/>
    <w:basedOn w:val="Normal"/>
    <w:uiPriority w:val="34"/>
    <w:qFormat/>
    <w:rsid w:val="00017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giaire\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B2187C0AA84C659066C1CC0FC5B412"/>
        <w:category>
          <w:name w:val="Général"/>
          <w:gallery w:val="placeholder"/>
        </w:category>
        <w:types>
          <w:type w:val="bbPlcHdr"/>
        </w:types>
        <w:behaviors>
          <w:behavior w:val="content"/>
        </w:behaviors>
        <w:guid w:val="{6431630D-FB08-4A6A-9AA9-4E569B9C8499}"/>
      </w:docPartPr>
      <w:docPartBody>
        <w:p w:rsidR="00C5422B" w:rsidRDefault="000501E6">
          <w:pPr>
            <w:pStyle w:val="D4B2187C0AA84C659066C1CC0FC5B412"/>
          </w:pPr>
          <w:r>
            <w:t>[Choisir une date]</w:t>
          </w:r>
        </w:p>
      </w:docPartBody>
    </w:docPart>
    <w:docPart>
      <w:docPartPr>
        <w:name w:val="8E19F4166C634F988900BEC8A820DEB1"/>
        <w:category>
          <w:name w:val="Général"/>
          <w:gallery w:val="placeholder"/>
        </w:category>
        <w:types>
          <w:type w:val="bbPlcHdr"/>
        </w:types>
        <w:behaviors>
          <w:behavior w:val="content"/>
        </w:behaviors>
        <w:guid w:val="{B1DB2C5D-1563-47FA-8085-AED4C2CABF43}"/>
      </w:docPartPr>
      <w:docPartBody>
        <w:p w:rsidR="00C5422B" w:rsidRDefault="000501E6">
          <w:pPr>
            <w:pStyle w:val="8E19F4166C634F988900BEC8A820DEB1"/>
          </w:pPr>
          <w:r>
            <w:rPr>
              <w:rStyle w:val="Textedelespacerserv"/>
            </w:rPr>
            <w:t>Cliquez ici pour entrer le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E6"/>
    <w:rsid w:val="000501E6"/>
    <w:rsid w:val="00466291"/>
    <w:rsid w:val="00C5422B"/>
    <w:rsid w:val="00F90F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4B2187C0AA84C659066C1CC0FC5B412">
    <w:name w:val="D4B2187C0AA84C659066C1CC0FC5B412"/>
  </w:style>
  <w:style w:type="character" w:styleId="Textedelespacerserv">
    <w:name w:val="Placeholder Text"/>
    <w:basedOn w:val="Policepardfaut"/>
    <w:uiPriority w:val="99"/>
    <w:semiHidden/>
    <w:rPr>
      <w:color w:val="808080"/>
    </w:rPr>
  </w:style>
  <w:style w:type="paragraph" w:customStyle="1" w:styleId="8E19F4166C634F988900BEC8A820DEB1">
    <w:name w:val="8E19F4166C634F988900BEC8A820DE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26B085EB-C10D-4256-863D-6C1A38595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projet.dotx</Template>
  <TotalTime>270</TotalTime>
  <Pages>2</Pages>
  <Words>430</Words>
  <Characters>2369</Characters>
  <Application>Microsoft Office Word</Application>
  <DocSecurity>0</DocSecurity>
  <Lines>19</Lines>
  <Paragraphs>5</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dc:creator>
  <cp:keywords/>
  <cp:lastModifiedBy>Stagiaire</cp:lastModifiedBy>
  <cp:revision>4</cp:revision>
  <dcterms:created xsi:type="dcterms:W3CDTF">2017-02-14T09:28:00Z</dcterms:created>
  <dcterms:modified xsi:type="dcterms:W3CDTF">2017-02-14T15:11:00Z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